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CMS系统开发过程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表结果关系图</w:t>
      </w:r>
    </w:p>
    <w:p>
      <w:pPr>
        <w:ind w:firstLine="420" w:firstLineChars="0"/>
      </w:pPr>
      <w:r>
        <w:drawing>
          <wp:inline distT="0" distB="0" distL="114300" distR="114300">
            <wp:extent cx="5616575" cy="3864610"/>
            <wp:effectExtent l="0" t="0" r="3175" b="2540"/>
            <wp:docPr id="2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t>用户表 cms_user</w:t>
      </w:r>
    </w:p>
    <w:p>
      <w:pPr>
        <w:rPr>
          <w:rFonts w:hint="default"/>
        </w:rPr>
      </w:pPr>
    </w:p>
    <w:tbl>
      <w:tblPr>
        <w:tblStyle w:val="1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182"/>
        <w:gridCol w:w="1185"/>
        <w:gridCol w:w="655"/>
        <w:gridCol w:w="658"/>
        <w:gridCol w:w="3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365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字段名</w:t>
            </w:r>
          </w:p>
        </w:tc>
        <w:tc>
          <w:tcPr>
            <w:tcW w:w="1182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字段说明</w:t>
            </w:r>
          </w:p>
        </w:tc>
        <w:tc>
          <w:tcPr>
            <w:tcW w:w="1185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字段类型</w:t>
            </w:r>
          </w:p>
        </w:tc>
        <w:tc>
          <w:tcPr>
            <w:tcW w:w="655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default"/>
              </w:rPr>
            </w:pPr>
            <w:r>
              <w:t>长度</w:t>
            </w:r>
          </w:p>
        </w:tc>
        <w:tc>
          <w:tcPr>
            <w:tcW w:w="658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为空</w:t>
            </w:r>
          </w:p>
        </w:tc>
        <w:tc>
          <w:tcPr>
            <w:tcW w:w="3597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365" w:type="dxa"/>
          </w:tcPr>
          <w:p>
            <w:pPr>
              <w:rPr>
                <w:rFonts w:hint="default"/>
              </w:rPr>
            </w:pPr>
            <w:r>
              <w:t>id</w:t>
            </w:r>
          </w:p>
        </w:tc>
        <w:tc>
          <w:tcPr>
            <w:tcW w:w="1182" w:type="dxa"/>
          </w:tcPr>
          <w:p>
            <w:pPr>
              <w:rPr>
                <w:rFonts w:hint="default"/>
              </w:rPr>
            </w:pPr>
            <w:r>
              <w:t>主键id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rPr>
                <w:rFonts w:eastAsiaTheme="minorEastAsia"/>
              </w:rPr>
              <w:t>Integer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658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3597" w:type="dxa"/>
          </w:tcPr>
          <w:p>
            <w:pPr>
              <w:rPr>
                <w:rFonts w:hint="default"/>
              </w:rPr>
            </w:pPr>
            <w:r>
              <w:rPr>
                <w:color w:val="FF0000"/>
              </w:rPr>
              <w:t>唯一主键</w:t>
            </w:r>
            <w:r>
              <w:t>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365" w:type="dxa"/>
          </w:tcPr>
          <w:p>
            <w:pPr>
              <w:rPr>
                <w:rFonts w:hint="default"/>
              </w:rPr>
            </w:pPr>
            <w:r>
              <w:t>username</w:t>
            </w:r>
          </w:p>
        </w:tc>
        <w:tc>
          <w:tcPr>
            <w:tcW w:w="1182" w:type="dxa"/>
          </w:tcPr>
          <w:p>
            <w:pPr>
              <w:rPr>
                <w:rFonts w:hint="default"/>
              </w:rPr>
            </w:pPr>
            <w:r>
              <w:t>用户名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String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</w:rPr>
            </w:pPr>
            <w:r>
              <w:t>50</w:t>
            </w:r>
          </w:p>
        </w:tc>
        <w:tc>
          <w:tcPr>
            <w:tcW w:w="658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3597" w:type="dxa"/>
          </w:tcPr>
          <w:p>
            <w:pPr>
              <w:rPr>
                <w:rFonts w:hint="default"/>
              </w:rPr>
            </w:pPr>
            <w:r>
              <w:t>校验唯一性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365" w:type="dxa"/>
          </w:tcPr>
          <w:p>
            <w:pPr>
              <w:rPr>
                <w:rFonts w:hint="default"/>
              </w:rPr>
            </w:pPr>
            <w:r>
              <w:t>password</w:t>
            </w:r>
          </w:p>
        </w:tc>
        <w:tc>
          <w:tcPr>
            <w:tcW w:w="1182" w:type="dxa"/>
          </w:tcPr>
          <w:p>
            <w:pPr>
              <w:rPr>
                <w:rFonts w:hint="default"/>
              </w:rPr>
            </w:pPr>
            <w:r>
              <w:t>密码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String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32</w:t>
            </w:r>
          </w:p>
        </w:tc>
        <w:tc>
          <w:tcPr>
            <w:tcW w:w="658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3597" w:type="dxa"/>
          </w:tcPr>
          <w:p>
            <w:pPr>
              <w:rPr>
                <w:rFonts w:hint="default"/>
              </w:rPr>
            </w:pPr>
            <w:r>
              <w:rPr>
                <w:b/>
                <w:bCs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5" w:type="dxa"/>
          </w:tcPr>
          <w:p>
            <w:pPr>
              <w:rPr>
                <w:rFonts w:hint="default"/>
              </w:rPr>
            </w:pPr>
            <w:r>
              <w:t>nickname</w:t>
            </w:r>
          </w:p>
        </w:tc>
        <w:tc>
          <w:tcPr>
            <w:tcW w:w="1182" w:type="dxa"/>
          </w:tcPr>
          <w:p>
            <w:pPr>
              <w:rPr>
                <w:rFonts w:hint="default"/>
              </w:rPr>
            </w:pPr>
            <w:r>
              <w:t>昵称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String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</w:rPr>
            </w:pPr>
            <w:r>
              <w:t>50</w:t>
            </w:r>
          </w:p>
        </w:tc>
        <w:tc>
          <w:tcPr>
            <w:tcW w:w="658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3597" w:type="dxa"/>
          </w:tcPr>
          <w:p>
            <w:pPr>
              <w:rPr>
                <w:rFonts w:hint="default"/>
              </w:rPr>
            </w:pPr>
            <w:r>
              <w:t>注册时用用户名做昵称 个人中心可以修改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5" w:type="dxa"/>
          </w:tcPr>
          <w:p>
            <w:pPr>
              <w:rPr>
                <w:rFonts w:hint="default"/>
              </w:rPr>
            </w:pPr>
            <w:r>
              <w:t>birthday</w:t>
            </w:r>
          </w:p>
        </w:tc>
        <w:tc>
          <w:tcPr>
            <w:tcW w:w="1182" w:type="dxa"/>
          </w:tcPr>
          <w:p>
            <w:pPr>
              <w:rPr>
                <w:rFonts w:hint="default"/>
              </w:rPr>
            </w:pPr>
            <w:r>
              <w:t>年龄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</w:t>
            </w:r>
            <w:r>
              <w:t>ate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658" w:type="dxa"/>
          </w:tcPr>
          <w:p>
            <w:pPr>
              <w:rPr>
                <w:rFonts w:hint="default"/>
              </w:rPr>
            </w:pPr>
            <w:r>
              <w:t>是</w:t>
            </w:r>
          </w:p>
        </w:tc>
        <w:tc>
          <w:tcPr>
            <w:tcW w:w="3597" w:type="dxa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5" w:type="dxa"/>
          </w:tcPr>
          <w:p>
            <w:pPr>
              <w:rPr>
                <w:rFonts w:hint="default"/>
              </w:rPr>
            </w:pPr>
            <w:r>
              <w:t>gender</w:t>
            </w:r>
          </w:p>
        </w:tc>
        <w:tc>
          <w:tcPr>
            <w:tcW w:w="1182" w:type="dxa"/>
          </w:tcPr>
          <w:p>
            <w:pPr>
              <w:rPr>
                <w:rFonts w:hint="default"/>
              </w:rPr>
            </w:pPr>
            <w:r>
              <w:t>性别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int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</w:rPr>
            </w:pPr>
            <w:r>
              <w:t>10</w:t>
            </w:r>
          </w:p>
        </w:tc>
        <w:tc>
          <w:tcPr>
            <w:tcW w:w="658" w:type="dxa"/>
          </w:tcPr>
          <w:p>
            <w:pPr>
              <w:rPr>
                <w:rFonts w:hint="default"/>
              </w:rPr>
            </w:pPr>
            <w:r>
              <w:t>是</w:t>
            </w:r>
          </w:p>
        </w:tc>
        <w:tc>
          <w:tcPr>
            <w:tcW w:w="3597" w:type="dxa"/>
          </w:tcPr>
          <w:p>
            <w:pPr>
              <w:rPr>
                <w:rFonts w:hint="default"/>
              </w:rPr>
            </w:pPr>
            <w:r>
              <w:rPr>
                <w:bCs/>
              </w:rPr>
              <w:t>枚举实现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5" w:type="dxa"/>
          </w:tcPr>
          <w:p>
            <w:pPr>
              <w:rPr>
                <w:rFonts w:hint="default"/>
              </w:rPr>
            </w:pPr>
            <w:r>
              <w:t>locked</w:t>
            </w:r>
          </w:p>
        </w:tc>
        <w:tc>
          <w:tcPr>
            <w:tcW w:w="1182" w:type="dxa"/>
          </w:tcPr>
          <w:p>
            <w:pPr>
              <w:rPr>
                <w:rFonts w:hint="default"/>
              </w:rPr>
            </w:pPr>
            <w:r>
              <w:t>是否禁止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boolean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658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3597" w:type="dxa"/>
          </w:tcPr>
          <w:p>
            <w:pPr>
              <w:rPr>
                <w:rFonts w:hint="default"/>
              </w:rPr>
            </w:pPr>
            <w:r>
              <w:t>禁止后不能登录，true-禁止，false-开放，默认值为false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5" w:type="dxa"/>
          </w:tcPr>
          <w:p>
            <w:pPr>
              <w:rPr>
                <w:rFonts w:hint="default"/>
              </w:rPr>
            </w:pPr>
            <w:r>
              <w:t>create_time</w:t>
            </w:r>
          </w:p>
        </w:tc>
        <w:tc>
          <w:tcPr>
            <w:tcW w:w="1182" w:type="dxa"/>
          </w:tcPr>
          <w:p>
            <w:pPr>
              <w:rPr>
                <w:rFonts w:hint="default"/>
              </w:rPr>
            </w:pP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datatime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658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3597" w:type="dxa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5" w:type="dxa"/>
          </w:tcPr>
          <w:p>
            <w:pPr>
              <w:rPr>
                <w:rFonts w:hint="default"/>
              </w:rPr>
            </w:pPr>
            <w:r>
              <w:t>update_time</w:t>
            </w:r>
          </w:p>
        </w:tc>
        <w:tc>
          <w:tcPr>
            <w:tcW w:w="1182" w:type="dxa"/>
          </w:tcPr>
          <w:p>
            <w:pPr>
              <w:rPr>
                <w:rFonts w:hint="default"/>
              </w:rPr>
            </w:pP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datatime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658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3597" w:type="dxa"/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t>栏目表 cms_channel</w:t>
      </w:r>
    </w:p>
    <w:p>
      <w:pPr>
        <w:rPr>
          <w:rFonts w:hint="default"/>
        </w:rPr>
      </w:pPr>
    </w:p>
    <w:tbl>
      <w:tblPr>
        <w:tblStyle w:val="12"/>
        <w:tblW w:w="8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261"/>
        <w:gridCol w:w="1261"/>
        <w:gridCol w:w="1185"/>
        <w:gridCol w:w="663"/>
        <w:gridCol w:w="2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579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字段名</w:t>
            </w:r>
          </w:p>
        </w:tc>
        <w:tc>
          <w:tcPr>
            <w:tcW w:w="1261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字段说明</w:t>
            </w:r>
          </w:p>
        </w:tc>
        <w:tc>
          <w:tcPr>
            <w:tcW w:w="1261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字段类型</w:t>
            </w:r>
          </w:p>
        </w:tc>
        <w:tc>
          <w:tcPr>
            <w:tcW w:w="1185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字段长度</w:t>
            </w:r>
          </w:p>
        </w:tc>
        <w:tc>
          <w:tcPr>
            <w:tcW w:w="663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为空</w:t>
            </w:r>
          </w:p>
        </w:tc>
        <w:tc>
          <w:tcPr>
            <w:tcW w:w="2866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id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栏目id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rPr>
                <w:rFonts w:eastAsiaTheme="minorEastAsia"/>
              </w:rPr>
              <w:t>Integer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10</w:t>
            </w:r>
          </w:p>
        </w:tc>
        <w:tc>
          <w:tcPr>
            <w:tcW w:w="663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2866" w:type="dxa"/>
          </w:tcPr>
          <w:p>
            <w:pPr>
              <w:rPr>
                <w:rFonts w:hint="default"/>
              </w:rPr>
            </w:pPr>
            <w:r>
              <w:rPr>
                <w:color w:val="FF0000"/>
              </w:rPr>
              <w:t>唯一主键，自增长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name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栏目名称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String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50</w:t>
            </w:r>
          </w:p>
        </w:tc>
        <w:tc>
          <w:tcPr>
            <w:tcW w:w="663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2866" w:type="dxa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description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栏目说明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String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500</w:t>
            </w:r>
          </w:p>
        </w:tc>
        <w:tc>
          <w:tcPr>
            <w:tcW w:w="663" w:type="dxa"/>
          </w:tcPr>
          <w:p>
            <w:pPr>
              <w:rPr>
                <w:rFonts w:hint="default"/>
              </w:rPr>
            </w:pPr>
            <w:r>
              <w:t>是</w:t>
            </w:r>
          </w:p>
        </w:tc>
        <w:tc>
          <w:tcPr>
            <w:tcW w:w="2866" w:type="dxa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icon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栏目图标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String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30</w:t>
            </w:r>
          </w:p>
        </w:tc>
        <w:tc>
          <w:tcPr>
            <w:tcW w:w="663" w:type="dxa"/>
          </w:tcPr>
          <w:p>
            <w:pPr>
              <w:rPr>
                <w:rFonts w:hint="default"/>
              </w:rPr>
            </w:pPr>
            <w:r>
              <w:t>是</w:t>
            </w:r>
          </w:p>
        </w:tc>
        <w:tc>
          <w:tcPr>
            <w:tcW w:w="2866" w:type="dxa"/>
          </w:tcPr>
          <w:p>
            <w:pPr>
              <w:rPr>
                <w:rFonts w:hint="default"/>
              </w:rPr>
            </w:pPr>
            <w:r>
              <w:t>使用</w:t>
            </w:r>
            <w:r>
              <w:rPr>
                <w:b/>
                <w:bCs/>
              </w:rPr>
              <w:t>fontawesome</w:t>
            </w:r>
            <w:r>
              <w:t xml:space="preserve"> 字体图标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t>分类表 cms_category</w:t>
      </w:r>
    </w:p>
    <w:p>
      <w:pPr>
        <w:rPr>
          <w:rFonts w:hint="default"/>
        </w:rPr>
      </w:pPr>
    </w:p>
    <w:tbl>
      <w:tblPr>
        <w:tblStyle w:val="12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261"/>
        <w:gridCol w:w="1261"/>
        <w:gridCol w:w="1185"/>
        <w:gridCol w:w="970"/>
        <w:gridCol w:w="670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579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字段名</w:t>
            </w:r>
          </w:p>
        </w:tc>
        <w:tc>
          <w:tcPr>
            <w:tcW w:w="1261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字段说明</w:t>
            </w:r>
          </w:p>
        </w:tc>
        <w:tc>
          <w:tcPr>
            <w:tcW w:w="1261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字段类型</w:t>
            </w:r>
          </w:p>
        </w:tc>
        <w:tc>
          <w:tcPr>
            <w:tcW w:w="1185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字段长度</w:t>
            </w:r>
          </w:p>
        </w:tc>
        <w:tc>
          <w:tcPr>
            <w:tcW w:w="970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默认值</w:t>
            </w:r>
          </w:p>
        </w:tc>
        <w:tc>
          <w:tcPr>
            <w:tcW w:w="670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default"/>
              </w:rPr>
            </w:pPr>
            <w:r>
              <w:t>为空</w:t>
            </w:r>
          </w:p>
        </w:tc>
        <w:tc>
          <w:tcPr>
            <w:tcW w:w="1651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id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分类id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rPr>
                <w:rFonts w:eastAsiaTheme="minorEastAsia"/>
              </w:rPr>
              <w:t>Integer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10</w:t>
            </w:r>
          </w:p>
        </w:tc>
        <w:tc>
          <w:tcPr>
            <w:tcW w:w="970" w:type="dxa"/>
          </w:tcPr>
          <w:p>
            <w:pPr>
              <w:rPr>
                <w:rFonts w:hint="default"/>
              </w:rPr>
            </w:pPr>
            <w:r>
              <w:t>1</w:t>
            </w:r>
          </w:p>
        </w:tc>
        <w:tc>
          <w:tcPr>
            <w:tcW w:w="670" w:type="dxa"/>
          </w:tcPr>
          <w:p>
            <w:pPr>
              <w:jc w:val="center"/>
              <w:rPr>
                <w:rFonts w:hint="default"/>
              </w:rPr>
            </w:pPr>
            <w:r>
              <w:t>否</w:t>
            </w:r>
          </w:p>
        </w:tc>
        <w:tc>
          <w:tcPr>
            <w:tcW w:w="1651" w:type="dxa"/>
          </w:tcPr>
          <w:p>
            <w:pPr>
              <w:rPr>
                <w:rFonts w:hint="default"/>
              </w:rPr>
            </w:pPr>
            <w:r>
              <w:rPr>
                <w:color w:val="FF0000"/>
              </w:rPr>
              <w:t>唯一主键，自增长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name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分类名称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String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50</w:t>
            </w:r>
          </w:p>
        </w:tc>
        <w:tc>
          <w:tcPr>
            <w:tcW w:w="970" w:type="dxa"/>
          </w:tcPr>
          <w:p>
            <w:pPr>
              <w:rPr>
                <w:rFonts w:hint="default"/>
              </w:rPr>
            </w:pPr>
          </w:p>
        </w:tc>
        <w:tc>
          <w:tcPr>
            <w:tcW w:w="670" w:type="dxa"/>
          </w:tcPr>
          <w:p>
            <w:pPr>
              <w:jc w:val="center"/>
              <w:rPr>
                <w:rFonts w:hint="default"/>
              </w:rPr>
            </w:pPr>
            <w:r>
              <w:t>否</w:t>
            </w:r>
          </w:p>
        </w:tc>
        <w:tc>
          <w:tcPr>
            <w:tcW w:w="1651" w:type="dxa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channel_id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栏目id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int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10</w:t>
            </w:r>
          </w:p>
        </w:tc>
        <w:tc>
          <w:tcPr>
            <w:tcW w:w="970" w:type="dxa"/>
          </w:tcPr>
          <w:p>
            <w:pPr>
              <w:rPr>
                <w:rFonts w:hint="default"/>
              </w:rPr>
            </w:pPr>
          </w:p>
        </w:tc>
        <w:tc>
          <w:tcPr>
            <w:tcW w:w="670" w:type="dxa"/>
          </w:tcPr>
          <w:p>
            <w:pPr>
              <w:jc w:val="center"/>
              <w:rPr>
                <w:rFonts w:hint="default"/>
              </w:rPr>
            </w:pPr>
            <w:r>
              <w:t>否</w:t>
            </w:r>
          </w:p>
        </w:tc>
        <w:tc>
          <w:tcPr>
            <w:tcW w:w="1651" w:type="dxa"/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t>文章内容表cms_article</w:t>
      </w:r>
    </w:p>
    <w:p>
      <w:pPr>
        <w:rPr>
          <w:rFonts w:hint="default"/>
        </w:rPr>
      </w:pPr>
    </w:p>
    <w:tbl>
      <w:tblPr>
        <w:tblStyle w:val="1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261"/>
        <w:gridCol w:w="1261"/>
        <w:gridCol w:w="856"/>
        <w:gridCol w:w="945"/>
        <w:gridCol w:w="710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579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字段名</w:t>
            </w:r>
          </w:p>
        </w:tc>
        <w:tc>
          <w:tcPr>
            <w:tcW w:w="1261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字段说明</w:t>
            </w:r>
          </w:p>
        </w:tc>
        <w:tc>
          <w:tcPr>
            <w:tcW w:w="1261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字段类型</w:t>
            </w:r>
          </w:p>
        </w:tc>
        <w:tc>
          <w:tcPr>
            <w:tcW w:w="856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default"/>
              </w:rPr>
            </w:pPr>
            <w:r>
              <w:t>长度</w:t>
            </w:r>
          </w:p>
        </w:tc>
        <w:tc>
          <w:tcPr>
            <w:tcW w:w="945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default"/>
              </w:rPr>
            </w:pPr>
            <w:r>
              <w:t>默认值</w:t>
            </w:r>
          </w:p>
        </w:tc>
        <w:tc>
          <w:tcPr>
            <w:tcW w:w="710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为空</w:t>
            </w:r>
          </w:p>
        </w:tc>
        <w:tc>
          <w:tcPr>
            <w:tcW w:w="2597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id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文章id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rPr>
                <w:rFonts w:eastAsiaTheme="minorEastAsia"/>
              </w:rPr>
              <w:t>Integer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default"/>
              </w:rPr>
            </w:pPr>
            <w:r>
              <w:t>10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</w:rPr>
            </w:pPr>
            <w: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2597" w:type="dxa"/>
          </w:tcPr>
          <w:p>
            <w:pPr>
              <w:rPr>
                <w:rFonts w:hint="default"/>
              </w:rPr>
            </w:pPr>
            <w:r>
              <w:rPr>
                <w:color w:val="FF0000"/>
              </w:rPr>
              <w:t>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title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标题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String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default"/>
              </w:rPr>
            </w:pPr>
            <w:r>
              <w:t>100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2597" w:type="dxa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content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文章内容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longtext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2597" w:type="dxa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picture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图片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String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default"/>
              </w:rPr>
            </w:pPr>
            <w:r>
              <w:t>50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</w:rPr>
            </w:pPr>
            <w:r>
              <w:t>是</w:t>
            </w:r>
          </w:p>
        </w:tc>
        <w:tc>
          <w:tcPr>
            <w:tcW w:w="2597" w:type="dxa"/>
          </w:tcPr>
          <w:p>
            <w:pPr>
              <w:rPr>
                <w:rFonts w:hint="default"/>
              </w:rPr>
            </w:pPr>
            <w:r>
              <w:rPr>
                <w:bCs/>
              </w:rPr>
              <w:t>如果没上传，则在文章内容自动提取，内容也没有图片，则为空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channel_id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栏目id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int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default"/>
              </w:rPr>
            </w:pPr>
            <w:r>
              <w:t>10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2597" w:type="dxa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category_id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类型id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int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default"/>
              </w:rPr>
            </w:pPr>
            <w:r>
              <w:t>10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2597" w:type="dxa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user_id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发布人id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int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default"/>
              </w:rPr>
            </w:pPr>
            <w:r>
              <w:t>10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2597" w:type="dxa"/>
          </w:tcPr>
          <w:p>
            <w:pPr>
              <w:rPr>
                <w:rFonts w:hint="default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hits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点击量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int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default"/>
              </w:rPr>
            </w:pPr>
            <w:r>
              <w:t>20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</w:rPr>
            </w:pPr>
            <w: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</w:rPr>
            </w:pPr>
          </w:p>
        </w:tc>
        <w:tc>
          <w:tcPr>
            <w:tcW w:w="2597" w:type="dxa"/>
          </w:tcPr>
          <w:p>
            <w:pPr>
              <w:rPr>
                <w:rFonts w:hint="default"/>
                <w:b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hot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是否上热门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boolean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default"/>
              </w:rPr>
            </w:pPr>
            <w:r>
              <w:t>10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</w:rPr>
            </w:pPr>
            <w: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2597" w:type="dxa"/>
          </w:tcPr>
          <w:p>
            <w:pPr>
              <w:rPr>
                <w:rFonts w:hint="default"/>
              </w:rPr>
            </w:pPr>
            <w:r>
              <w:t>true:上 false:不上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status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是否审核通过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int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default"/>
              </w:rPr>
            </w:pPr>
            <w:r>
              <w:t>10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</w:rPr>
            </w:pPr>
            <w: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2597" w:type="dxa"/>
          </w:tcPr>
          <w:p>
            <w:pPr>
              <w:rPr>
                <w:rFonts w:hint="default"/>
              </w:rPr>
            </w:pPr>
            <w:r>
              <w:t>-1:不通过，1:通过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deleted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是否有效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int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default"/>
              </w:rPr>
            </w:pPr>
            <w:r>
              <w:t>10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</w:rPr>
            </w:pPr>
            <w: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2597" w:type="dxa"/>
          </w:tcPr>
          <w:p>
            <w:pPr>
              <w:rPr>
                <w:rFonts w:hint="default"/>
              </w:rPr>
            </w:pPr>
            <w:r>
              <w:rPr>
                <w:b/>
                <w:bCs/>
              </w:rPr>
              <w:t>0:失效1:有效 使用逻辑删除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create</w:t>
            </w:r>
            <w:r>
              <w:rPr>
                <w:rFonts w:hint="default"/>
              </w:rPr>
              <w:t>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datatime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2597" w:type="dxa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79" w:type="dxa"/>
          </w:tcPr>
          <w:p>
            <w:pPr>
              <w:rPr>
                <w:rFonts w:hint="default"/>
              </w:rPr>
            </w:pPr>
            <w:r>
              <w:t>update</w:t>
            </w:r>
            <w:r>
              <w:rPr>
                <w:rFonts w:hint="default"/>
              </w:rPr>
              <w:t>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datatime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</w:rPr>
            </w:pPr>
            <w:r>
              <w:t>否</w:t>
            </w:r>
          </w:p>
        </w:tc>
        <w:tc>
          <w:tcPr>
            <w:tcW w:w="2597" w:type="dxa"/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t>广告表 cms_slide</w:t>
      </w:r>
    </w:p>
    <w:p>
      <w:pPr>
        <w:rPr>
          <w:rFonts w:hint="default"/>
        </w:rPr>
      </w:pPr>
    </w:p>
    <w:tbl>
      <w:tblPr>
        <w:tblStyle w:val="12"/>
        <w:tblW w:w="8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69"/>
        <w:gridCol w:w="1261"/>
        <w:gridCol w:w="1185"/>
        <w:gridCol w:w="945"/>
        <w:gridCol w:w="1223"/>
        <w:gridCol w:w="1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271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字段名</w:t>
            </w:r>
          </w:p>
        </w:tc>
        <w:tc>
          <w:tcPr>
            <w:tcW w:w="1569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字段说明</w:t>
            </w:r>
          </w:p>
        </w:tc>
        <w:tc>
          <w:tcPr>
            <w:tcW w:w="1261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字段类型</w:t>
            </w:r>
          </w:p>
        </w:tc>
        <w:tc>
          <w:tcPr>
            <w:tcW w:w="1185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字段长度</w:t>
            </w:r>
          </w:p>
        </w:tc>
        <w:tc>
          <w:tcPr>
            <w:tcW w:w="945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默认值</w:t>
            </w:r>
          </w:p>
        </w:tc>
        <w:tc>
          <w:tcPr>
            <w:tcW w:w="1223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default"/>
              </w:rPr>
            </w:pPr>
            <w:r>
              <w:t>为空</w:t>
            </w:r>
          </w:p>
        </w:tc>
        <w:tc>
          <w:tcPr>
            <w:tcW w:w="1488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1" w:type="dxa"/>
          </w:tcPr>
          <w:p>
            <w:pPr>
              <w:rPr>
                <w:rFonts w:hint="default"/>
              </w:rPr>
            </w:pPr>
            <w:r>
              <w:t>id</w:t>
            </w:r>
          </w:p>
        </w:tc>
        <w:tc>
          <w:tcPr>
            <w:tcW w:w="1569" w:type="dxa"/>
          </w:tcPr>
          <w:p>
            <w:pPr>
              <w:rPr>
                <w:rFonts w:hint="default"/>
              </w:rPr>
            </w:pPr>
            <w:r>
              <w:t>图片id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rPr>
                <w:rFonts w:eastAsiaTheme="minorEastAsia"/>
              </w:rPr>
              <w:t>Integer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10</w:t>
            </w:r>
          </w:p>
        </w:tc>
        <w:tc>
          <w:tcPr>
            <w:tcW w:w="945" w:type="dxa"/>
          </w:tcPr>
          <w:p>
            <w:pPr>
              <w:rPr>
                <w:rFonts w:hint="default"/>
              </w:rPr>
            </w:pPr>
            <w:r>
              <w:t>1</w:t>
            </w:r>
          </w:p>
        </w:tc>
        <w:tc>
          <w:tcPr>
            <w:tcW w:w="1223" w:type="dxa"/>
          </w:tcPr>
          <w:p>
            <w:pPr>
              <w:jc w:val="center"/>
              <w:rPr>
                <w:rFonts w:hint="default"/>
              </w:rPr>
            </w:pPr>
            <w:r>
              <w:t>否</w:t>
            </w:r>
          </w:p>
        </w:tc>
        <w:tc>
          <w:tcPr>
            <w:tcW w:w="1488" w:type="dxa"/>
          </w:tcPr>
          <w:p>
            <w:pPr>
              <w:rPr>
                <w:rFonts w:hint="default"/>
              </w:rPr>
            </w:pPr>
            <w:r>
              <w:rPr>
                <w:color w:val="FF0000"/>
              </w:rPr>
              <w:t>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271" w:type="dxa"/>
          </w:tcPr>
          <w:p>
            <w:pPr>
              <w:rPr>
                <w:rFonts w:hint="default"/>
              </w:rPr>
            </w:pPr>
            <w:r>
              <w:t>title</w:t>
            </w:r>
          </w:p>
        </w:tc>
        <w:tc>
          <w:tcPr>
            <w:tcW w:w="1569" w:type="dxa"/>
          </w:tcPr>
          <w:p>
            <w:pPr>
              <w:rPr>
                <w:rFonts w:hint="default"/>
              </w:rPr>
            </w:pPr>
            <w:r>
              <w:t>标题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String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50</w:t>
            </w:r>
          </w:p>
        </w:tc>
        <w:tc>
          <w:tcPr>
            <w:tcW w:w="945" w:type="dxa"/>
          </w:tcPr>
          <w:p>
            <w:pPr>
              <w:rPr>
                <w:rFonts w:hint="default"/>
              </w:rPr>
            </w:pPr>
          </w:p>
        </w:tc>
        <w:tc>
          <w:tcPr>
            <w:tcW w:w="1223" w:type="dxa"/>
          </w:tcPr>
          <w:p>
            <w:pPr>
              <w:jc w:val="center"/>
              <w:rPr>
                <w:rFonts w:hint="default"/>
              </w:rPr>
            </w:pPr>
            <w: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27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picture</w:t>
            </w:r>
          </w:p>
        </w:tc>
        <w:tc>
          <w:tcPr>
            <w:tcW w:w="1569" w:type="dxa"/>
          </w:tcPr>
          <w:p>
            <w:pPr>
              <w:rPr>
                <w:rFonts w:hint="default"/>
              </w:rPr>
            </w:pPr>
            <w:r>
              <w:t>幻灯片图片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String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100</w:t>
            </w:r>
          </w:p>
        </w:tc>
        <w:tc>
          <w:tcPr>
            <w:tcW w:w="945" w:type="dxa"/>
          </w:tcPr>
          <w:p>
            <w:pPr>
              <w:rPr>
                <w:rFonts w:hint="default"/>
              </w:rPr>
            </w:pPr>
          </w:p>
        </w:tc>
        <w:tc>
          <w:tcPr>
            <w:tcW w:w="1223" w:type="dxa"/>
          </w:tcPr>
          <w:p>
            <w:pPr>
              <w:jc w:val="center"/>
              <w:rPr>
                <w:rFonts w:hint="default"/>
              </w:rPr>
            </w:pPr>
            <w: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271" w:type="dxa"/>
          </w:tcPr>
          <w:p>
            <w:pPr>
              <w:rPr>
                <w:rFonts w:hint="default"/>
              </w:rPr>
            </w:pPr>
            <w:r>
              <w:t>url</w:t>
            </w:r>
          </w:p>
        </w:tc>
        <w:tc>
          <w:tcPr>
            <w:tcW w:w="1569" w:type="dxa"/>
          </w:tcPr>
          <w:p>
            <w:pPr>
              <w:rPr>
                <w:rFonts w:hint="default"/>
              </w:rPr>
            </w:pPr>
            <w:r>
              <w:t>跳转地址</w:t>
            </w:r>
          </w:p>
        </w:tc>
        <w:tc>
          <w:tcPr>
            <w:tcW w:w="1261" w:type="dxa"/>
          </w:tcPr>
          <w:p>
            <w:pPr>
              <w:rPr>
                <w:rFonts w:hint="default"/>
              </w:rPr>
            </w:pPr>
            <w:r>
              <w:t>String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100</w:t>
            </w:r>
          </w:p>
        </w:tc>
        <w:tc>
          <w:tcPr>
            <w:tcW w:w="945" w:type="dxa"/>
          </w:tcPr>
          <w:p>
            <w:pPr>
              <w:rPr>
                <w:rFonts w:hint="default"/>
              </w:rPr>
            </w:pPr>
          </w:p>
        </w:tc>
        <w:tc>
          <w:tcPr>
            <w:tcW w:w="1223" w:type="dxa"/>
          </w:tcPr>
          <w:p>
            <w:pPr>
              <w:jc w:val="center"/>
              <w:rPr>
                <w:rFonts w:hint="default"/>
              </w:rPr>
            </w:pPr>
            <w:r>
              <w:t>否</w:t>
            </w:r>
          </w:p>
        </w:tc>
        <w:tc>
          <w:tcPr>
            <w:tcW w:w="1488" w:type="dxa"/>
          </w:tcPr>
          <w:p>
            <w:pPr>
              <w:rPr>
                <w:rFonts w:hint="default"/>
              </w:rPr>
            </w:pPr>
            <w:r>
              <w:t>站内写文章最终页地址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t>配置表 cms_</w:t>
      </w:r>
      <w:r>
        <w:rPr>
          <w:rFonts w:hint="default"/>
        </w:rPr>
        <w:t>settings</w:t>
      </w:r>
    </w:p>
    <w:p>
      <w:pPr>
        <w:rPr>
          <w:rFonts w:hint="default"/>
        </w:rPr>
      </w:pPr>
    </w:p>
    <w:tbl>
      <w:tblPr>
        <w:tblStyle w:val="12"/>
        <w:tblW w:w="8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843"/>
        <w:gridCol w:w="1134"/>
        <w:gridCol w:w="709"/>
        <w:gridCol w:w="1134"/>
        <w:gridCol w:w="850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字段名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字段说明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字段类型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default"/>
              </w:rPr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默认值</w:t>
            </w:r>
          </w:p>
        </w:tc>
        <w:tc>
          <w:tcPr>
            <w:tcW w:w="850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default"/>
              </w:rPr>
            </w:pPr>
            <w:r>
              <w:t>为空</w:t>
            </w:r>
          </w:p>
        </w:tc>
        <w:tc>
          <w:tcPr>
            <w:tcW w:w="1185" w:type="dxa"/>
            <w:shd w:val="clear" w:color="auto" w:fill="D8D8D8" w:themeFill="background1" w:themeFillShade="D9"/>
          </w:tcPr>
          <w:p>
            <w:pPr>
              <w:rPr>
                <w:rFonts w:hint="default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696" w:type="dxa"/>
          </w:tcPr>
          <w:p>
            <w:pPr>
              <w:rPr>
                <w:rFonts w:hint="default"/>
              </w:rPr>
            </w:pPr>
            <w:r>
              <w:t>site_domain</w:t>
            </w:r>
          </w:p>
        </w:tc>
        <w:tc>
          <w:tcPr>
            <w:tcW w:w="1843" w:type="dxa"/>
          </w:tcPr>
          <w:p>
            <w:pPr>
              <w:rPr>
                <w:rFonts w:hint="default"/>
              </w:rPr>
            </w:pPr>
            <w:r>
              <w:t>网站域名</w:t>
            </w:r>
          </w:p>
        </w:tc>
        <w:tc>
          <w:tcPr>
            <w:tcW w:w="1134" w:type="dxa"/>
          </w:tcPr>
          <w:p>
            <w:pPr>
              <w:rPr>
                <w:rFonts w:hint="default"/>
              </w:rPr>
            </w:pPr>
            <w:r>
              <w:t>String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/>
              </w:rPr>
            </w:pPr>
            <w:r>
              <w:t>50</w:t>
            </w:r>
          </w:p>
        </w:tc>
        <w:tc>
          <w:tcPr>
            <w:tcW w:w="1134" w:type="dxa"/>
          </w:tcPr>
          <w:p>
            <w:pPr>
              <w:rPr>
                <w:rFonts w:hint="default"/>
              </w:rPr>
            </w:pPr>
            <w:r>
              <w:t>localhost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default"/>
              </w:rPr>
            </w:pPr>
            <w:r>
              <w:t>否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没有主键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696" w:type="dxa"/>
          </w:tcPr>
          <w:p>
            <w:pPr>
              <w:rPr>
                <w:rFonts w:hint="default"/>
              </w:rPr>
            </w:pPr>
            <w:r>
              <w:t>site_name</w:t>
            </w:r>
          </w:p>
        </w:tc>
        <w:tc>
          <w:tcPr>
            <w:tcW w:w="1843" w:type="dxa"/>
          </w:tcPr>
          <w:p>
            <w:pPr>
              <w:rPr>
                <w:rFonts w:hint="default"/>
              </w:rPr>
            </w:pPr>
            <w:r>
              <w:t>网站名称</w:t>
            </w:r>
          </w:p>
        </w:tc>
        <w:tc>
          <w:tcPr>
            <w:tcW w:w="1134" w:type="dxa"/>
          </w:tcPr>
          <w:p>
            <w:pPr>
              <w:rPr>
                <w:rFonts w:hint="default"/>
              </w:rPr>
            </w:pPr>
            <w:r>
              <w:t>String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/>
              </w:rPr>
            </w:pPr>
            <w:r>
              <w:t>50</w:t>
            </w:r>
          </w:p>
        </w:tc>
        <w:tc>
          <w:tcPr>
            <w:tcW w:w="1134" w:type="dxa"/>
          </w:tcPr>
          <w:p>
            <w:pPr>
              <w:rPr>
                <w:rFonts w:hint="default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default"/>
              </w:rPr>
            </w:pPr>
            <w:r>
              <w:t>否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696" w:type="dxa"/>
          </w:tcPr>
          <w:p>
            <w:pPr>
              <w:rPr>
                <w:rFonts w:hint="default"/>
              </w:rPr>
            </w:pPr>
            <w:r>
              <w:t>article_list_size</w:t>
            </w:r>
          </w:p>
        </w:tc>
        <w:tc>
          <w:tcPr>
            <w:tcW w:w="1843" w:type="dxa"/>
          </w:tcPr>
          <w:p>
            <w:pPr>
              <w:rPr>
                <w:rFonts w:hint="default"/>
              </w:rPr>
            </w:pPr>
            <w:r>
              <w:t>文章列表页显示数量</w:t>
            </w:r>
          </w:p>
        </w:tc>
        <w:tc>
          <w:tcPr>
            <w:tcW w:w="1134" w:type="dxa"/>
          </w:tcPr>
          <w:p>
            <w:pPr>
              <w:rPr>
                <w:rFonts w:hint="default"/>
              </w:rPr>
            </w:pPr>
            <w:r>
              <w:t>int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/>
              </w:rPr>
            </w:pPr>
            <w:r>
              <w:t>20</w:t>
            </w:r>
          </w:p>
        </w:tc>
        <w:tc>
          <w:tcPr>
            <w:tcW w:w="1134" w:type="dxa"/>
          </w:tcPr>
          <w:p>
            <w:pPr>
              <w:rPr>
                <w:rFonts w:hint="default"/>
              </w:rPr>
            </w:pPr>
            <w:r>
              <w:t>20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default"/>
              </w:rPr>
            </w:pPr>
            <w:r>
              <w:t>否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696" w:type="dxa"/>
          </w:tcPr>
          <w:p>
            <w:pPr>
              <w:rPr>
                <w:rFonts w:hint="default"/>
              </w:rPr>
            </w:pPr>
            <w:r>
              <w:t>slide_size</w:t>
            </w:r>
          </w:p>
        </w:tc>
        <w:tc>
          <w:tcPr>
            <w:tcW w:w="1843" w:type="dxa"/>
          </w:tcPr>
          <w:p>
            <w:pPr>
              <w:rPr>
                <w:rFonts w:hint="default"/>
              </w:rPr>
            </w:pPr>
            <w:r>
              <w:t>首页幻灯片数量</w:t>
            </w:r>
          </w:p>
        </w:tc>
        <w:tc>
          <w:tcPr>
            <w:tcW w:w="1134" w:type="dxa"/>
          </w:tcPr>
          <w:p>
            <w:pPr>
              <w:rPr>
                <w:rFonts w:hint="default"/>
              </w:rPr>
            </w:pPr>
            <w:r>
              <w:t>int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/>
              </w:rPr>
            </w:pPr>
            <w:r>
              <w:t>10</w:t>
            </w:r>
          </w:p>
        </w:tc>
        <w:tc>
          <w:tcPr>
            <w:tcW w:w="1134" w:type="dxa"/>
          </w:tcPr>
          <w:p>
            <w:pPr>
              <w:rPr>
                <w:rFonts w:hint="default"/>
              </w:rPr>
            </w:pPr>
            <w:r>
              <w:t>5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default"/>
              </w:rPr>
            </w:pPr>
            <w:r>
              <w:t>是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696" w:type="dxa"/>
          </w:tcPr>
          <w:p>
            <w:pPr>
              <w:rPr>
                <w:rFonts w:hint="default"/>
              </w:rPr>
            </w:pPr>
            <w:r>
              <w:t>admin_username</w:t>
            </w:r>
          </w:p>
        </w:tc>
        <w:tc>
          <w:tcPr>
            <w:tcW w:w="1843" w:type="dxa"/>
          </w:tcPr>
          <w:p>
            <w:pPr>
              <w:rPr>
                <w:rFonts w:hint="default"/>
              </w:rPr>
            </w:pPr>
            <w:r>
              <w:t>管理员账号</w:t>
            </w:r>
          </w:p>
        </w:tc>
        <w:tc>
          <w:tcPr>
            <w:tcW w:w="1134" w:type="dxa"/>
          </w:tcPr>
          <w:p>
            <w:pPr>
              <w:rPr>
                <w:rFonts w:hint="default"/>
              </w:rPr>
            </w:pPr>
            <w:r>
              <w:t>String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/>
              </w:rPr>
            </w:pPr>
            <w:r>
              <w:t>1</w:t>
            </w:r>
            <w:r>
              <w:rPr>
                <w:rFonts w:hint="default"/>
              </w:rPr>
              <w:t>6</w:t>
            </w:r>
          </w:p>
        </w:tc>
        <w:tc>
          <w:tcPr>
            <w:tcW w:w="1134" w:type="dxa"/>
          </w:tcPr>
          <w:p>
            <w:pPr>
              <w:rPr>
                <w:rFonts w:hint="default"/>
              </w:rPr>
            </w:pPr>
            <w:r>
              <w:t>admin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default"/>
              </w:rPr>
            </w:pPr>
            <w:r>
              <w:t>否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696" w:type="dxa"/>
          </w:tcPr>
          <w:p>
            <w:pPr>
              <w:rPr>
                <w:rFonts w:hint="default"/>
              </w:rPr>
            </w:pPr>
            <w:r>
              <w:t>admin_password</w:t>
            </w:r>
          </w:p>
        </w:tc>
        <w:tc>
          <w:tcPr>
            <w:tcW w:w="1843" w:type="dxa"/>
          </w:tcPr>
          <w:p>
            <w:pPr>
              <w:rPr>
                <w:rFonts w:hint="default"/>
              </w:rPr>
            </w:pPr>
            <w:r>
              <w:t>管理员密码</w:t>
            </w:r>
          </w:p>
        </w:tc>
        <w:tc>
          <w:tcPr>
            <w:tcW w:w="1134" w:type="dxa"/>
          </w:tcPr>
          <w:p>
            <w:pPr>
              <w:rPr>
                <w:rFonts w:hint="default"/>
              </w:rPr>
            </w:pPr>
            <w:r>
              <w:t>String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/>
              </w:rPr>
            </w:pPr>
            <w:r>
              <w:t>32</w:t>
            </w:r>
          </w:p>
        </w:tc>
        <w:tc>
          <w:tcPr>
            <w:tcW w:w="1134" w:type="dxa"/>
          </w:tcPr>
          <w:p>
            <w:pPr>
              <w:rPr>
                <w:rFonts w:hint="default"/>
              </w:rPr>
            </w:pPr>
            <w:r>
              <w:t>888888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default"/>
              </w:rPr>
            </w:pPr>
            <w:r>
              <w:t>否</w:t>
            </w:r>
          </w:p>
        </w:tc>
        <w:tc>
          <w:tcPr>
            <w:tcW w:w="1185" w:type="dxa"/>
          </w:tcPr>
          <w:p>
            <w:pPr>
              <w:rPr>
                <w:rFonts w:hint="default"/>
              </w:rPr>
            </w:pPr>
            <w:r>
              <w:t>MD5值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整个项目设计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整个项目分前台和后台,后台又分两个:1,普通注册用户的后台,2管理员后台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前台主要是系统的显示功能,包括按照栏目\分类显示文章,并包含登录,注册等功能. 将来可以增加文章的评论,友情链接,文章收藏等功能.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普通注册个人后台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维护个人信息(密码,头像,昵称),发表文章,维护个人收藏,</w:t>
      </w:r>
    </w:p>
    <w:p>
      <w:r>
        <w:drawing>
          <wp:inline distT="0" distB="0" distL="114300" distR="114300">
            <wp:extent cx="1809750" cy="2819400"/>
            <wp:effectExtent l="0" t="0" r="0" b="0"/>
            <wp:docPr id="3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管理员后台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724025" cy="3171825"/>
            <wp:effectExtent l="0" t="0" r="9525" b="9525"/>
            <wp:docPr id="4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必须完成的功能,文章管理(审核文章),用户管理(普通账户停用,查询等功能)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开发计划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系统搭建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表的创建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实体类,映射文件及相关接口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管理员后台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2"/>
        </w:numPr>
        <w:ind w:firstLine="28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查看系统下所有注册的用户信息</w:t>
      </w:r>
    </w:p>
    <w:p>
      <w:pPr>
        <w:numPr>
          <w:ilvl w:val="0"/>
          <w:numId w:val="2"/>
        </w:numPr>
        <w:ind w:firstLine="28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禁用(用不不能)或启用(只有启用的用户才能登陆)用户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开发思路: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从后向前即: dao--&gt;service--&gt;controller--&gt;jsp(需要使用bootstrap统一样式和布局)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package com.lisi.cms.dao;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java.util.List;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java.util.Map;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org.apache.ibatis.annotations.Param;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com.lisi.cms.domain.User;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@ClassName: UserMapper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@Description: 维护用户基本信息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@author: charles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@date: 2019年5月20日 下午3:18:52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public interface UserMapper {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@Title: selectListByName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@Description: * 按照名称模糊查询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@param name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@return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@return: List&lt;Map&gt;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List&lt;Map&gt; selectListByName(@Param("username") String username);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@Title: updateByPrimaryKeySelective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@Description: 如果User 的locked是1:则为禁用. 0:表示启用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@param record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@return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@return: int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 updateByPrimaryKeySelective(User record);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 deleteByPrimaryKey(Integer id);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@Title: insert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@Description: 增加用户或注册用户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@param record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@return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@return: int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 insert(User record);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@Title: getUser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@Description: 登录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@param name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@return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@return: User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User getUser(String name);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 insertSelective(User record);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User selectByPrimaryKey(Integer id);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 updateByPrimaryKey(User record);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Usermapper.xml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省略....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Service及实现类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package com.lisi.cms.service.impl;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java.util.List;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java.util.Map;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javax.annotation.Resource;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org.springframework.stereotype.Service;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com.lisi.cms.dao.UserMapper;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com.lisi.cms.domain.User;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com.lisi.cms.service.UserService;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@Service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public class UserServiceImpl implements UserService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@Resource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private UserMapper userMapper;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public List&lt;Map&gt; selectListByName(String name)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return userMapper.selectListByName(name);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public int updateByPrimaryKeySelective(User record)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return userMapper.updateByPrimaryKey(record);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public User selectByPrimaryKey(Integer id)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return userMapper.selectByPrimaryKey(id);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public User getUser(String name)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return userMapper.getUser(name);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使用springjunt4的整合测试</w:t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先开发测试父类,启动spring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040255"/>
            <wp:effectExtent l="0" t="0" r="1143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测试类启动spring容器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SpringJunit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  <w:u w:val="single"/>
              </w:rPr>
              <w:t>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charles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2019年5月21日 上午8:58:34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(SpringJUnit4ClassRunner.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@ContextConfiguration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(locations=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"classpath:spring-beans.xml"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SpringJunit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所有的测试类继承该父类</w:t>
      </w:r>
    </w:p>
    <w:p>
      <w:r>
        <w:drawing>
          <wp:inline distT="0" distB="0" distL="114300" distR="114300">
            <wp:extent cx="5271770" cy="2764790"/>
            <wp:effectExtent l="0" t="0" r="508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后台布局</w:t>
      </w:r>
    </w:p>
    <w:p>
      <w:r>
        <w:drawing>
          <wp:inline distT="0" distB="0" distL="114300" distR="114300">
            <wp:extent cx="5273040" cy="2759710"/>
            <wp:effectExtent l="0" t="0" r="381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本系统使用bootstrap 前端框架布局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本节段要实现的功能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前台栏目展示</w:t>
      </w:r>
    </w:p>
    <w:p>
      <w:r>
        <w:drawing>
          <wp:inline distT="0" distB="0" distL="114300" distR="114300">
            <wp:extent cx="5269865" cy="2544445"/>
            <wp:effectExtent l="0" t="0" r="6985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前台分类展示</w:t>
      </w:r>
    </w:p>
    <w:p>
      <w:r>
        <w:drawing>
          <wp:inline distT="0" distB="0" distL="114300" distR="114300">
            <wp:extent cx="5269230" cy="2414905"/>
            <wp:effectExtent l="0" t="0" r="762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前台友情链接展示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259965"/>
            <wp:effectExtent l="0" t="0" r="9525" b="69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管理员后台用户管理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381885"/>
            <wp:effectExtent l="0" t="0" r="12065" b="184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管理后台友情链接</w:t>
      </w:r>
    </w:p>
    <w:p>
      <w:r>
        <w:drawing>
          <wp:inline distT="0" distB="0" distL="114300" distR="114300">
            <wp:extent cx="5268595" cy="1855470"/>
            <wp:effectExtent l="0" t="0" r="8255" b="1143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管理员后文章审核管理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个人后台文章发布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C2059D"/>
    <w:multiLevelType w:val="singleLevel"/>
    <w:tmpl w:val="9BC205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0D64D5"/>
    <w:multiLevelType w:val="multilevel"/>
    <w:tmpl w:val="100D64D5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7D4EE81"/>
    <w:multiLevelType w:val="singleLevel"/>
    <w:tmpl w:val="67D4EE8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6D2E3A89"/>
    <w:multiLevelType w:val="singleLevel"/>
    <w:tmpl w:val="6D2E3A8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1F"/>
    <w:rsid w:val="0000611A"/>
    <w:rsid w:val="0000785C"/>
    <w:rsid w:val="000109E5"/>
    <w:rsid w:val="00014DD3"/>
    <w:rsid w:val="00016F02"/>
    <w:rsid w:val="000176BF"/>
    <w:rsid w:val="000254AC"/>
    <w:rsid w:val="000261CB"/>
    <w:rsid w:val="00031F8C"/>
    <w:rsid w:val="00035FBA"/>
    <w:rsid w:val="000402C1"/>
    <w:rsid w:val="00045B8A"/>
    <w:rsid w:val="00046FF3"/>
    <w:rsid w:val="0005430F"/>
    <w:rsid w:val="00054957"/>
    <w:rsid w:val="000554C2"/>
    <w:rsid w:val="0005601F"/>
    <w:rsid w:val="00056DC4"/>
    <w:rsid w:val="00062BBE"/>
    <w:rsid w:val="0008795F"/>
    <w:rsid w:val="000916A4"/>
    <w:rsid w:val="000924FD"/>
    <w:rsid w:val="00094C66"/>
    <w:rsid w:val="000A042D"/>
    <w:rsid w:val="000A253C"/>
    <w:rsid w:val="000B18AA"/>
    <w:rsid w:val="000C45C8"/>
    <w:rsid w:val="000C7C88"/>
    <w:rsid w:val="000F1248"/>
    <w:rsid w:val="000F2228"/>
    <w:rsid w:val="000F4179"/>
    <w:rsid w:val="0010183E"/>
    <w:rsid w:val="00102A60"/>
    <w:rsid w:val="00106812"/>
    <w:rsid w:val="00106ACB"/>
    <w:rsid w:val="00110849"/>
    <w:rsid w:val="00113184"/>
    <w:rsid w:val="0011605B"/>
    <w:rsid w:val="00120EEB"/>
    <w:rsid w:val="0012675E"/>
    <w:rsid w:val="00142731"/>
    <w:rsid w:val="00152B7A"/>
    <w:rsid w:val="00153896"/>
    <w:rsid w:val="0015602F"/>
    <w:rsid w:val="00160A99"/>
    <w:rsid w:val="00165612"/>
    <w:rsid w:val="00175709"/>
    <w:rsid w:val="00176073"/>
    <w:rsid w:val="0017761D"/>
    <w:rsid w:val="00183D80"/>
    <w:rsid w:val="0018488F"/>
    <w:rsid w:val="00185599"/>
    <w:rsid w:val="00193650"/>
    <w:rsid w:val="00196330"/>
    <w:rsid w:val="001A05DF"/>
    <w:rsid w:val="001A4935"/>
    <w:rsid w:val="001A5B3C"/>
    <w:rsid w:val="001B4376"/>
    <w:rsid w:val="001B6F1D"/>
    <w:rsid w:val="001C11E3"/>
    <w:rsid w:val="001C42B7"/>
    <w:rsid w:val="001D2976"/>
    <w:rsid w:val="001D427B"/>
    <w:rsid w:val="001D6B70"/>
    <w:rsid w:val="001E0BE6"/>
    <w:rsid w:val="001E1EB7"/>
    <w:rsid w:val="001E236D"/>
    <w:rsid w:val="001E3AF4"/>
    <w:rsid w:val="001E6F70"/>
    <w:rsid w:val="001F127E"/>
    <w:rsid w:val="001F1D85"/>
    <w:rsid w:val="001F26B2"/>
    <w:rsid w:val="001F3A6D"/>
    <w:rsid w:val="00210A5A"/>
    <w:rsid w:val="00210B91"/>
    <w:rsid w:val="002164C1"/>
    <w:rsid w:val="002166BB"/>
    <w:rsid w:val="00217A71"/>
    <w:rsid w:val="00220148"/>
    <w:rsid w:val="00220AC7"/>
    <w:rsid w:val="0022192A"/>
    <w:rsid w:val="002225E3"/>
    <w:rsid w:val="00224385"/>
    <w:rsid w:val="002262E7"/>
    <w:rsid w:val="00247222"/>
    <w:rsid w:val="00253CE7"/>
    <w:rsid w:val="002575A5"/>
    <w:rsid w:val="00261354"/>
    <w:rsid w:val="002614DD"/>
    <w:rsid w:val="00262D9A"/>
    <w:rsid w:val="00262F7B"/>
    <w:rsid w:val="00273B6F"/>
    <w:rsid w:val="0027485A"/>
    <w:rsid w:val="002751EA"/>
    <w:rsid w:val="00283BF3"/>
    <w:rsid w:val="002915ED"/>
    <w:rsid w:val="00292218"/>
    <w:rsid w:val="002A4BB0"/>
    <w:rsid w:val="002B2304"/>
    <w:rsid w:val="002B473E"/>
    <w:rsid w:val="002B6281"/>
    <w:rsid w:val="002C2481"/>
    <w:rsid w:val="002C39D0"/>
    <w:rsid w:val="002C5224"/>
    <w:rsid w:val="002C7A3B"/>
    <w:rsid w:val="002D2BEA"/>
    <w:rsid w:val="002D7166"/>
    <w:rsid w:val="002E2DBD"/>
    <w:rsid w:val="002E3966"/>
    <w:rsid w:val="002E418E"/>
    <w:rsid w:val="002E4613"/>
    <w:rsid w:val="002E743F"/>
    <w:rsid w:val="00300D88"/>
    <w:rsid w:val="00302842"/>
    <w:rsid w:val="003061D2"/>
    <w:rsid w:val="0031059E"/>
    <w:rsid w:val="003116B1"/>
    <w:rsid w:val="00312243"/>
    <w:rsid w:val="003166E0"/>
    <w:rsid w:val="00320A58"/>
    <w:rsid w:val="00325DAD"/>
    <w:rsid w:val="003370CC"/>
    <w:rsid w:val="00342E38"/>
    <w:rsid w:val="0034314C"/>
    <w:rsid w:val="003478AC"/>
    <w:rsid w:val="00354ECB"/>
    <w:rsid w:val="00356E70"/>
    <w:rsid w:val="0036287B"/>
    <w:rsid w:val="00362DC0"/>
    <w:rsid w:val="00363A9D"/>
    <w:rsid w:val="0037258E"/>
    <w:rsid w:val="00373B4C"/>
    <w:rsid w:val="00375823"/>
    <w:rsid w:val="00384628"/>
    <w:rsid w:val="00385322"/>
    <w:rsid w:val="0038721A"/>
    <w:rsid w:val="00387647"/>
    <w:rsid w:val="00390A4E"/>
    <w:rsid w:val="00391F42"/>
    <w:rsid w:val="0039570B"/>
    <w:rsid w:val="003975EA"/>
    <w:rsid w:val="00397913"/>
    <w:rsid w:val="00397E08"/>
    <w:rsid w:val="003A237A"/>
    <w:rsid w:val="003A4AE6"/>
    <w:rsid w:val="003B5F00"/>
    <w:rsid w:val="003B7DBB"/>
    <w:rsid w:val="003C38B1"/>
    <w:rsid w:val="003C3CF0"/>
    <w:rsid w:val="003C685B"/>
    <w:rsid w:val="003D22A8"/>
    <w:rsid w:val="003D3635"/>
    <w:rsid w:val="003E2952"/>
    <w:rsid w:val="003F1442"/>
    <w:rsid w:val="003F25BC"/>
    <w:rsid w:val="003F30CF"/>
    <w:rsid w:val="00400642"/>
    <w:rsid w:val="004037A1"/>
    <w:rsid w:val="0040439D"/>
    <w:rsid w:val="00405A8B"/>
    <w:rsid w:val="00406F03"/>
    <w:rsid w:val="00407BB6"/>
    <w:rsid w:val="00411D9F"/>
    <w:rsid w:val="00413EF0"/>
    <w:rsid w:val="004148A8"/>
    <w:rsid w:val="00415679"/>
    <w:rsid w:val="0041635C"/>
    <w:rsid w:val="0041656E"/>
    <w:rsid w:val="00420EE1"/>
    <w:rsid w:val="004237AB"/>
    <w:rsid w:val="0042545F"/>
    <w:rsid w:val="0042612E"/>
    <w:rsid w:val="004325DA"/>
    <w:rsid w:val="0043660E"/>
    <w:rsid w:val="00443044"/>
    <w:rsid w:val="00450535"/>
    <w:rsid w:val="00451FEC"/>
    <w:rsid w:val="00456286"/>
    <w:rsid w:val="004624C1"/>
    <w:rsid w:val="00482361"/>
    <w:rsid w:val="00482625"/>
    <w:rsid w:val="00493B9F"/>
    <w:rsid w:val="00495174"/>
    <w:rsid w:val="00497AC5"/>
    <w:rsid w:val="004A1488"/>
    <w:rsid w:val="004A53CE"/>
    <w:rsid w:val="004C44B7"/>
    <w:rsid w:val="004C7DFB"/>
    <w:rsid w:val="004D1974"/>
    <w:rsid w:val="004D23D3"/>
    <w:rsid w:val="004D639D"/>
    <w:rsid w:val="004E3048"/>
    <w:rsid w:val="004E5BB1"/>
    <w:rsid w:val="004F49A4"/>
    <w:rsid w:val="004F7916"/>
    <w:rsid w:val="00505924"/>
    <w:rsid w:val="005073A3"/>
    <w:rsid w:val="00513436"/>
    <w:rsid w:val="00514724"/>
    <w:rsid w:val="005201CC"/>
    <w:rsid w:val="00522003"/>
    <w:rsid w:val="00526E76"/>
    <w:rsid w:val="00534EC8"/>
    <w:rsid w:val="00536D68"/>
    <w:rsid w:val="005375AB"/>
    <w:rsid w:val="00540DFE"/>
    <w:rsid w:val="005450AF"/>
    <w:rsid w:val="0054680C"/>
    <w:rsid w:val="00550BD2"/>
    <w:rsid w:val="00551CFE"/>
    <w:rsid w:val="00553D5C"/>
    <w:rsid w:val="00560968"/>
    <w:rsid w:val="00580C0E"/>
    <w:rsid w:val="0058219A"/>
    <w:rsid w:val="005971C0"/>
    <w:rsid w:val="005A29BC"/>
    <w:rsid w:val="005A33F5"/>
    <w:rsid w:val="005A420E"/>
    <w:rsid w:val="005A46B7"/>
    <w:rsid w:val="005B00AB"/>
    <w:rsid w:val="005B1A3C"/>
    <w:rsid w:val="005B66DD"/>
    <w:rsid w:val="005B6719"/>
    <w:rsid w:val="005C1419"/>
    <w:rsid w:val="005C1905"/>
    <w:rsid w:val="005C3688"/>
    <w:rsid w:val="005C3D5E"/>
    <w:rsid w:val="005C4EB1"/>
    <w:rsid w:val="005D0AD5"/>
    <w:rsid w:val="005D180D"/>
    <w:rsid w:val="005E44F7"/>
    <w:rsid w:val="005E606C"/>
    <w:rsid w:val="005E651B"/>
    <w:rsid w:val="005F10E2"/>
    <w:rsid w:val="005F27BA"/>
    <w:rsid w:val="005F2D1F"/>
    <w:rsid w:val="005F6369"/>
    <w:rsid w:val="005F7B3F"/>
    <w:rsid w:val="0060299D"/>
    <w:rsid w:val="0060406A"/>
    <w:rsid w:val="0061647E"/>
    <w:rsid w:val="00616AF9"/>
    <w:rsid w:val="00630881"/>
    <w:rsid w:val="00631392"/>
    <w:rsid w:val="00633BD2"/>
    <w:rsid w:val="0065111B"/>
    <w:rsid w:val="00651543"/>
    <w:rsid w:val="00657D24"/>
    <w:rsid w:val="0067485D"/>
    <w:rsid w:val="0067570A"/>
    <w:rsid w:val="00676BE8"/>
    <w:rsid w:val="00676BF2"/>
    <w:rsid w:val="00681FEE"/>
    <w:rsid w:val="00684F21"/>
    <w:rsid w:val="00685A6D"/>
    <w:rsid w:val="0068601E"/>
    <w:rsid w:val="006A06C5"/>
    <w:rsid w:val="006A58FF"/>
    <w:rsid w:val="006A5EA9"/>
    <w:rsid w:val="006B2226"/>
    <w:rsid w:val="006B3EAB"/>
    <w:rsid w:val="006B41C0"/>
    <w:rsid w:val="006C20EE"/>
    <w:rsid w:val="006C308B"/>
    <w:rsid w:val="006C48D7"/>
    <w:rsid w:val="006C542F"/>
    <w:rsid w:val="006C5B5D"/>
    <w:rsid w:val="006D19B4"/>
    <w:rsid w:val="006D4989"/>
    <w:rsid w:val="006D6E18"/>
    <w:rsid w:val="006D782B"/>
    <w:rsid w:val="006E5575"/>
    <w:rsid w:val="006E5DE3"/>
    <w:rsid w:val="006E6CBA"/>
    <w:rsid w:val="006E7288"/>
    <w:rsid w:val="006E7B4F"/>
    <w:rsid w:val="006F01D7"/>
    <w:rsid w:val="006F1283"/>
    <w:rsid w:val="00700AB7"/>
    <w:rsid w:val="0070474A"/>
    <w:rsid w:val="00705061"/>
    <w:rsid w:val="00710CA3"/>
    <w:rsid w:val="007112C8"/>
    <w:rsid w:val="00712A61"/>
    <w:rsid w:val="0072047F"/>
    <w:rsid w:val="007227C4"/>
    <w:rsid w:val="0073068B"/>
    <w:rsid w:val="007316F9"/>
    <w:rsid w:val="007344CE"/>
    <w:rsid w:val="0073661D"/>
    <w:rsid w:val="00737D08"/>
    <w:rsid w:val="0074007A"/>
    <w:rsid w:val="00740280"/>
    <w:rsid w:val="00743732"/>
    <w:rsid w:val="007440E0"/>
    <w:rsid w:val="00745CC3"/>
    <w:rsid w:val="00746535"/>
    <w:rsid w:val="0074698B"/>
    <w:rsid w:val="00755D08"/>
    <w:rsid w:val="00762339"/>
    <w:rsid w:val="007632AE"/>
    <w:rsid w:val="0076384C"/>
    <w:rsid w:val="00764F31"/>
    <w:rsid w:val="00766831"/>
    <w:rsid w:val="00766E63"/>
    <w:rsid w:val="007739C3"/>
    <w:rsid w:val="0078186D"/>
    <w:rsid w:val="007920C8"/>
    <w:rsid w:val="0079482E"/>
    <w:rsid w:val="00796224"/>
    <w:rsid w:val="007A02D1"/>
    <w:rsid w:val="007A0576"/>
    <w:rsid w:val="007A061F"/>
    <w:rsid w:val="007A5DB1"/>
    <w:rsid w:val="007B2421"/>
    <w:rsid w:val="007B7775"/>
    <w:rsid w:val="007C01A3"/>
    <w:rsid w:val="007C13F1"/>
    <w:rsid w:val="007C2D78"/>
    <w:rsid w:val="007C58D9"/>
    <w:rsid w:val="007C68B5"/>
    <w:rsid w:val="007C6F4A"/>
    <w:rsid w:val="007D1E9A"/>
    <w:rsid w:val="007D2F13"/>
    <w:rsid w:val="007E2C25"/>
    <w:rsid w:val="007E5C7D"/>
    <w:rsid w:val="007F1A87"/>
    <w:rsid w:val="007F3C47"/>
    <w:rsid w:val="007F4AA6"/>
    <w:rsid w:val="008005F2"/>
    <w:rsid w:val="00803D3C"/>
    <w:rsid w:val="00804596"/>
    <w:rsid w:val="00805E8C"/>
    <w:rsid w:val="00810589"/>
    <w:rsid w:val="008109B3"/>
    <w:rsid w:val="008231CA"/>
    <w:rsid w:val="008312E3"/>
    <w:rsid w:val="00844A41"/>
    <w:rsid w:val="00846BAB"/>
    <w:rsid w:val="008478A7"/>
    <w:rsid w:val="00847D80"/>
    <w:rsid w:val="00852E11"/>
    <w:rsid w:val="008533A2"/>
    <w:rsid w:val="00854724"/>
    <w:rsid w:val="00855993"/>
    <w:rsid w:val="008570C8"/>
    <w:rsid w:val="00860BDF"/>
    <w:rsid w:val="00866E42"/>
    <w:rsid w:val="008711E5"/>
    <w:rsid w:val="00871355"/>
    <w:rsid w:val="008728DE"/>
    <w:rsid w:val="00872F79"/>
    <w:rsid w:val="00881910"/>
    <w:rsid w:val="00883906"/>
    <w:rsid w:val="00883FFC"/>
    <w:rsid w:val="00887391"/>
    <w:rsid w:val="00894DB9"/>
    <w:rsid w:val="008951D7"/>
    <w:rsid w:val="008957D1"/>
    <w:rsid w:val="008960DF"/>
    <w:rsid w:val="008967DC"/>
    <w:rsid w:val="00896B0D"/>
    <w:rsid w:val="008A1F1C"/>
    <w:rsid w:val="008A308B"/>
    <w:rsid w:val="008A6777"/>
    <w:rsid w:val="008B0AB3"/>
    <w:rsid w:val="008B1026"/>
    <w:rsid w:val="008B39BE"/>
    <w:rsid w:val="008C03E0"/>
    <w:rsid w:val="008C1B36"/>
    <w:rsid w:val="008C4F31"/>
    <w:rsid w:val="008C70AF"/>
    <w:rsid w:val="008C7712"/>
    <w:rsid w:val="008D15FE"/>
    <w:rsid w:val="008F11D1"/>
    <w:rsid w:val="008F14E3"/>
    <w:rsid w:val="008F7F26"/>
    <w:rsid w:val="0090241F"/>
    <w:rsid w:val="00903300"/>
    <w:rsid w:val="00907556"/>
    <w:rsid w:val="00916C1C"/>
    <w:rsid w:val="0092166F"/>
    <w:rsid w:val="00921CAE"/>
    <w:rsid w:val="009273AC"/>
    <w:rsid w:val="00930F98"/>
    <w:rsid w:val="00931EB7"/>
    <w:rsid w:val="009321E9"/>
    <w:rsid w:val="0093375C"/>
    <w:rsid w:val="00936365"/>
    <w:rsid w:val="00947BD4"/>
    <w:rsid w:val="0095794E"/>
    <w:rsid w:val="00957F7A"/>
    <w:rsid w:val="00960276"/>
    <w:rsid w:val="009625DD"/>
    <w:rsid w:val="009632BE"/>
    <w:rsid w:val="00966564"/>
    <w:rsid w:val="00975F46"/>
    <w:rsid w:val="0097691F"/>
    <w:rsid w:val="00976ABD"/>
    <w:rsid w:val="00981089"/>
    <w:rsid w:val="00986C54"/>
    <w:rsid w:val="009905E2"/>
    <w:rsid w:val="009957CB"/>
    <w:rsid w:val="009B37F2"/>
    <w:rsid w:val="009B4318"/>
    <w:rsid w:val="009B466F"/>
    <w:rsid w:val="009C2705"/>
    <w:rsid w:val="009C3BCC"/>
    <w:rsid w:val="009C4697"/>
    <w:rsid w:val="009C483C"/>
    <w:rsid w:val="009C52F9"/>
    <w:rsid w:val="009D208F"/>
    <w:rsid w:val="009D51DC"/>
    <w:rsid w:val="009E11CF"/>
    <w:rsid w:val="009E24EE"/>
    <w:rsid w:val="009F07E2"/>
    <w:rsid w:val="009F2B9C"/>
    <w:rsid w:val="00A027B8"/>
    <w:rsid w:val="00A0657A"/>
    <w:rsid w:val="00A1227F"/>
    <w:rsid w:val="00A13A8E"/>
    <w:rsid w:val="00A15779"/>
    <w:rsid w:val="00A16A03"/>
    <w:rsid w:val="00A1718B"/>
    <w:rsid w:val="00A17F6C"/>
    <w:rsid w:val="00A24756"/>
    <w:rsid w:val="00A3657F"/>
    <w:rsid w:val="00A444CA"/>
    <w:rsid w:val="00A4455C"/>
    <w:rsid w:val="00A5038A"/>
    <w:rsid w:val="00A523B0"/>
    <w:rsid w:val="00A533D9"/>
    <w:rsid w:val="00A565A1"/>
    <w:rsid w:val="00A6524B"/>
    <w:rsid w:val="00A71B15"/>
    <w:rsid w:val="00A72E5B"/>
    <w:rsid w:val="00A74728"/>
    <w:rsid w:val="00A76485"/>
    <w:rsid w:val="00A773E4"/>
    <w:rsid w:val="00A774BC"/>
    <w:rsid w:val="00A8135F"/>
    <w:rsid w:val="00A91C3E"/>
    <w:rsid w:val="00AA2BF0"/>
    <w:rsid w:val="00AA4B06"/>
    <w:rsid w:val="00AA4CD6"/>
    <w:rsid w:val="00AA5DBF"/>
    <w:rsid w:val="00AB2AE0"/>
    <w:rsid w:val="00AB481F"/>
    <w:rsid w:val="00AB66B5"/>
    <w:rsid w:val="00AD0CD4"/>
    <w:rsid w:val="00AD1235"/>
    <w:rsid w:val="00AD4DC9"/>
    <w:rsid w:val="00AF0E54"/>
    <w:rsid w:val="00AF3CB7"/>
    <w:rsid w:val="00AF51E8"/>
    <w:rsid w:val="00B030A7"/>
    <w:rsid w:val="00B0477C"/>
    <w:rsid w:val="00B0500C"/>
    <w:rsid w:val="00B07E91"/>
    <w:rsid w:val="00B15059"/>
    <w:rsid w:val="00B31783"/>
    <w:rsid w:val="00B32F83"/>
    <w:rsid w:val="00B44169"/>
    <w:rsid w:val="00B455EF"/>
    <w:rsid w:val="00B54AF1"/>
    <w:rsid w:val="00B57166"/>
    <w:rsid w:val="00B764BC"/>
    <w:rsid w:val="00B7685D"/>
    <w:rsid w:val="00B76FF7"/>
    <w:rsid w:val="00B80C65"/>
    <w:rsid w:val="00B873EF"/>
    <w:rsid w:val="00B96488"/>
    <w:rsid w:val="00BA3047"/>
    <w:rsid w:val="00BB107A"/>
    <w:rsid w:val="00BB2C57"/>
    <w:rsid w:val="00BB33AE"/>
    <w:rsid w:val="00BB6A82"/>
    <w:rsid w:val="00BB6DDB"/>
    <w:rsid w:val="00BC275C"/>
    <w:rsid w:val="00BC2B54"/>
    <w:rsid w:val="00BE0AAA"/>
    <w:rsid w:val="00BE574E"/>
    <w:rsid w:val="00BF1FAD"/>
    <w:rsid w:val="00BF2D7B"/>
    <w:rsid w:val="00C10A8F"/>
    <w:rsid w:val="00C12900"/>
    <w:rsid w:val="00C1530F"/>
    <w:rsid w:val="00C260BC"/>
    <w:rsid w:val="00C30D31"/>
    <w:rsid w:val="00C32900"/>
    <w:rsid w:val="00C44C98"/>
    <w:rsid w:val="00C605A5"/>
    <w:rsid w:val="00C61B53"/>
    <w:rsid w:val="00C61C05"/>
    <w:rsid w:val="00C62A2F"/>
    <w:rsid w:val="00C63B54"/>
    <w:rsid w:val="00C8302D"/>
    <w:rsid w:val="00C85A2E"/>
    <w:rsid w:val="00C92C71"/>
    <w:rsid w:val="00C93F61"/>
    <w:rsid w:val="00C944A9"/>
    <w:rsid w:val="00C97AC3"/>
    <w:rsid w:val="00CA24BF"/>
    <w:rsid w:val="00CA2E70"/>
    <w:rsid w:val="00CA2F4C"/>
    <w:rsid w:val="00CA4BB3"/>
    <w:rsid w:val="00CB4EE6"/>
    <w:rsid w:val="00CC02C9"/>
    <w:rsid w:val="00CC3B22"/>
    <w:rsid w:val="00CC652C"/>
    <w:rsid w:val="00CD1365"/>
    <w:rsid w:val="00CD16D5"/>
    <w:rsid w:val="00CD5ED8"/>
    <w:rsid w:val="00CD5FA4"/>
    <w:rsid w:val="00CF2A01"/>
    <w:rsid w:val="00CF7FAA"/>
    <w:rsid w:val="00D01D48"/>
    <w:rsid w:val="00D04A2B"/>
    <w:rsid w:val="00D06518"/>
    <w:rsid w:val="00D10F4F"/>
    <w:rsid w:val="00D1101B"/>
    <w:rsid w:val="00D152E7"/>
    <w:rsid w:val="00D15986"/>
    <w:rsid w:val="00D15C4B"/>
    <w:rsid w:val="00D15D1C"/>
    <w:rsid w:val="00D1664F"/>
    <w:rsid w:val="00D21A14"/>
    <w:rsid w:val="00D245C1"/>
    <w:rsid w:val="00D341A5"/>
    <w:rsid w:val="00D34377"/>
    <w:rsid w:val="00D3590A"/>
    <w:rsid w:val="00D36185"/>
    <w:rsid w:val="00D36765"/>
    <w:rsid w:val="00D374CF"/>
    <w:rsid w:val="00D41F86"/>
    <w:rsid w:val="00D46206"/>
    <w:rsid w:val="00D51857"/>
    <w:rsid w:val="00D51B25"/>
    <w:rsid w:val="00D51C32"/>
    <w:rsid w:val="00D51EB6"/>
    <w:rsid w:val="00D54FE7"/>
    <w:rsid w:val="00D57A82"/>
    <w:rsid w:val="00D60863"/>
    <w:rsid w:val="00D668CF"/>
    <w:rsid w:val="00D674CD"/>
    <w:rsid w:val="00D71182"/>
    <w:rsid w:val="00D71F91"/>
    <w:rsid w:val="00D76EE9"/>
    <w:rsid w:val="00D771C6"/>
    <w:rsid w:val="00D80EF1"/>
    <w:rsid w:val="00D812DA"/>
    <w:rsid w:val="00D864BE"/>
    <w:rsid w:val="00D92E4D"/>
    <w:rsid w:val="00D93A3E"/>
    <w:rsid w:val="00D96173"/>
    <w:rsid w:val="00DA0A4A"/>
    <w:rsid w:val="00DB0A01"/>
    <w:rsid w:val="00DB2873"/>
    <w:rsid w:val="00DB5A5A"/>
    <w:rsid w:val="00DC7443"/>
    <w:rsid w:val="00DD2085"/>
    <w:rsid w:val="00DD433B"/>
    <w:rsid w:val="00DD443E"/>
    <w:rsid w:val="00DF18E6"/>
    <w:rsid w:val="00DF2254"/>
    <w:rsid w:val="00DF2921"/>
    <w:rsid w:val="00DF42ED"/>
    <w:rsid w:val="00DF4AA5"/>
    <w:rsid w:val="00DF5247"/>
    <w:rsid w:val="00E21F69"/>
    <w:rsid w:val="00E23206"/>
    <w:rsid w:val="00E304D9"/>
    <w:rsid w:val="00E33213"/>
    <w:rsid w:val="00E36E7B"/>
    <w:rsid w:val="00E3775B"/>
    <w:rsid w:val="00E42110"/>
    <w:rsid w:val="00E4408C"/>
    <w:rsid w:val="00E459F1"/>
    <w:rsid w:val="00E46896"/>
    <w:rsid w:val="00E530BD"/>
    <w:rsid w:val="00E55CB1"/>
    <w:rsid w:val="00E606FB"/>
    <w:rsid w:val="00E6237F"/>
    <w:rsid w:val="00E651ED"/>
    <w:rsid w:val="00E737DC"/>
    <w:rsid w:val="00E73906"/>
    <w:rsid w:val="00E83811"/>
    <w:rsid w:val="00E85C2D"/>
    <w:rsid w:val="00E875F3"/>
    <w:rsid w:val="00E90172"/>
    <w:rsid w:val="00EA1367"/>
    <w:rsid w:val="00EA58CD"/>
    <w:rsid w:val="00EA64D2"/>
    <w:rsid w:val="00EB1AC1"/>
    <w:rsid w:val="00EB259B"/>
    <w:rsid w:val="00EC134B"/>
    <w:rsid w:val="00EC4835"/>
    <w:rsid w:val="00EC5309"/>
    <w:rsid w:val="00ED0969"/>
    <w:rsid w:val="00ED3F95"/>
    <w:rsid w:val="00EF09CC"/>
    <w:rsid w:val="00F019C6"/>
    <w:rsid w:val="00F04145"/>
    <w:rsid w:val="00F074A1"/>
    <w:rsid w:val="00F11558"/>
    <w:rsid w:val="00F11E46"/>
    <w:rsid w:val="00F13083"/>
    <w:rsid w:val="00F30E29"/>
    <w:rsid w:val="00F33BBA"/>
    <w:rsid w:val="00F35642"/>
    <w:rsid w:val="00F35A51"/>
    <w:rsid w:val="00F36A9E"/>
    <w:rsid w:val="00F36D26"/>
    <w:rsid w:val="00F405EA"/>
    <w:rsid w:val="00F4457F"/>
    <w:rsid w:val="00F479EB"/>
    <w:rsid w:val="00F53EA4"/>
    <w:rsid w:val="00F55A43"/>
    <w:rsid w:val="00F60187"/>
    <w:rsid w:val="00F6397E"/>
    <w:rsid w:val="00F640EC"/>
    <w:rsid w:val="00F718FA"/>
    <w:rsid w:val="00F74B29"/>
    <w:rsid w:val="00F77835"/>
    <w:rsid w:val="00F93E3D"/>
    <w:rsid w:val="00FA1AAF"/>
    <w:rsid w:val="00FB0D21"/>
    <w:rsid w:val="00FB2411"/>
    <w:rsid w:val="00FC090D"/>
    <w:rsid w:val="00FC51B4"/>
    <w:rsid w:val="00FC5385"/>
    <w:rsid w:val="00FC5472"/>
    <w:rsid w:val="00FC6A2A"/>
    <w:rsid w:val="00FC6DE5"/>
    <w:rsid w:val="00FD3BD6"/>
    <w:rsid w:val="00FD5925"/>
    <w:rsid w:val="00FF517B"/>
    <w:rsid w:val="00FF5961"/>
    <w:rsid w:val="00FF67BD"/>
    <w:rsid w:val="00FF68AB"/>
    <w:rsid w:val="00FF74C7"/>
    <w:rsid w:val="01CA1E68"/>
    <w:rsid w:val="01D22F57"/>
    <w:rsid w:val="02377930"/>
    <w:rsid w:val="034F308C"/>
    <w:rsid w:val="03C70BB9"/>
    <w:rsid w:val="05827367"/>
    <w:rsid w:val="05F94AC2"/>
    <w:rsid w:val="070B704E"/>
    <w:rsid w:val="0767471F"/>
    <w:rsid w:val="09D90956"/>
    <w:rsid w:val="09DB626F"/>
    <w:rsid w:val="0B445BF6"/>
    <w:rsid w:val="0ECE76E8"/>
    <w:rsid w:val="0FA52D8D"/>
    <w:rsid w:val="13A23E5A"/>
    <w:rsid w:val="15533D12"/>
    <w:rsid w:val="15BD462A"/>
    <w:rsid w:val="18B40953"/>
    <w:rsid w:val="19E37BB3"/>
    <w:rsid w:val="1A0F5C0C"/>
    <w:rsid w:val="1B9C04AA"/>
    <w:rsid w:val="1D47323E"/>
    <w:rsid w:val="1F5A7EFC"/>
    <w:rsid w:val="20D2419B"/>
    <w:rsid w:val="212204CA"/>
    <w:rsid w:val="22254A23"/>
    <w:rsid w:val="22E01B4C"/>
    <w:rsid w:val="237A1391"/>
    <w:rsid w:val="23DD2F0B"/>
    <w:rsid w:val="26AD56E6"/>
    <w:rsid w:val="2789244F"/>
    <w:rsid w:val="2B89032B"/>
    <w:rsid w:val="2BB81247"/>
    <w:rsid w:val="2D3A705B"/>
    <w:rsid w:val="2D703811"/>
    <w:rsid w:val="30C9339E"/>
    <w:rsid w:val="30DC77E3"/>
    <w:rsid w:val="31CF3BB3"/>
    <w:rsid w:val="339B608A"/>
    <w:rsid w:val="33A51174"/>
    <w:rsid w:val="345D22BE"/>
    <w:rsid w:val="34BB08EA"/>
    <w:rsid w:val="362569B1"/>
    <w:rsid w:val="37307D48"/>
    <w:rsid w:val="37A541AE"/>
    <w:rsid w:val="37F60391"/>
    <w:rsid w:val="3BE9594A"/>
    <w:rsid w:val="3C2133ED"/>
    <w:rsid w:val="3FBB68F5"/>
    <w:rsid w:val="3FE64634"/>
    <w:rsid w:val="3FF506AC"/>
    <w:rsid w:val="40B72DE4"/>
    <w:rsid w:val="44B8084F"/>
    <w:rsid w:val="46F2203D"/>
    <w:rsid w:val="489C4E5D"/>
    <w:rsid w:val="4A9F793E"/>
    <w:rsid w:val="4C9414A4"/>
    <w:rsid w:val="4EA718AD"/>
    <w:rsid w:val="4FA45488"/>
    <w:rsid w:val="50331B88"/>
    <w:rsid w:val="51540AF9"/>
    <w:rsid w:val="518911DC"/>
    <w:rsid w:val="524C401B"/>
    <w:rsid w:val="52C16B8D"/>
    <w:rsid w:val="53711EDB"/>
    <w:rsid w:val="53AC5A87"/>
    <w:rsid w:val="5734159A"/>
    <w:rsid w:val="577E5782"/>
    <w:rsid w:val="58817913"/>
    <w:rsid w:val="5C6A3ABD"/>
    <w:rsid w:val="5CE14179"/>
    <w:rsid w:val="5F674A88"/>
    <w:rsid w:val="60C217CD"/>
    <w:rsid w:val="60D41DB0"/>
    <w:rsid w:val="60EA675F"/>
    <w:rsid w:val="60FD2744"/>
    <w:rsid w:val="61401249"/>
    <w:rsid w:val="6320499C"/>
    <w:rsid w:val="645F07D4"/>
    <w:rsid w:val="65211CA3"/>
    <w:rsid w:val="65736592"/>
    <w:rsid w:val="658866BE"/>
    <w:rsid w:val="65DA720A"/>
    <w:rsid w:val="66382ACE"/>
    <w:rsid w:val="679575B1"/>
    <w:rsid w:val="69194D91"/>
    <w:rsid w:val="695409CB"/>
    <w:rsid w:val="697471BC"/>
    <w:rsid w:val="6CD921BC"/>
    <w:rsid w:val="6D50746A"/>
    <w:rsid w:val="6DF63B46"/>
    <w:rsid w:val="6FFB0CEC"/>
    <w:rsid w:val="73D97243"/>
    <w:rsid w:val="74684FC7"/>
    <w:rsid w:val="75B34176"/>
    <w:rsid w:val="76A569A5"/>
    <w:rsid w:val="76B00327"/>
    <w:rsid w:val="76F65494"/>
    <w:rsid w:val="77212F33"/>
    <w:rsid w:val="774438C4"/>
    <w:rsid w:val="790B7193"/>
    <w:rsid w:val="7BE25BA4"/>
    <w:rsid w:val="7D080825"/>
    <w:rsid w:val="7D693C58"/>
    <w:rsid w:val="7E0A3A95"/>
    <w:rsid w:val="7EB753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Lines/>
      <w:numPr>
        <w:ilvl w:val="2"/>
        <w:numId w:val="1"/>
      </w:numPr>
      <w:spacing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unhideWhenUsed/>
    <w:qFormat/>
    <w:uiPriority w:val="99"/>
    <w:rPr>
      <w:color w:val="954F72"/>
      <w:u w:val="single"/>
    </w:rPr>
  </w:style>
  <w:style w:type="character" w:styleId="16">
    <w:name w:val="Hyperlink"/>
    <w:basedOn w:val="13"/>
    <w:unhideWhenUsed/>
    <w:qFormat/>
    <w:uiPriority w:val="99"/>
    <w:rPr>
      <w:color w:val="0563C1"/>
      <w:u w:val="single"/>
    </w:rPr>
  </w:style>
  <w:style w:type="paragraph" w:customStyle="1" w:styleId="17">
    <w:name w:val="背景"/>
    <w:basedOn w:val="1"/>
    <w:link w:val="27"/>
    <w:qFormat/>
    <w:uiPriority w:val="0"/>
    <w:pPr>
      <w:shd w:val="clear" w:color="auto" w:fill="D8D8D8"/>
    </w:pPr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Char"/>
    <w:basedOn w:val="13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1">
    <w:name w:val="apple-style-span"/>
    <w:basedOn w:val="13"/>
    <w:qFormat/>
    <w:uiPriority w:val="0"/>
  </w:style>
  <w:style w:type="character" w:customStyle="1" w:styleId="22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3">
    <w:name w:val="标题 4 Char"/>
    <w:basedOn w:val="13"/>
    <w:link w:val="5"/>
    <w:qFormat/>
    <w:uiPriority w:val="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24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13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7">
    <w:name w:val="背景 Char"/>
    <w:basedOn w:val="13"/>
    <w:link w:val="17"/>
    <w:qFormat/>
    <w:uiPriority w:val="0"/>
    <w:rPr>
      <w:sz w:val="18"/>
      <w:szCs w:val="18"/>
      <w:shd w:val="clear" w:color="auto" w:fill="D8D8D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Linux(1).dot</Template>
  <Pages>37</Pages>
  <Words>4626</Words>
  <Characters>8508</Characters>
  <Lines>70</Lines>
  <Paragraphs>19</Paragraphs>
  <TotalTime>13</TotalTime>
  <ScaleCrop>false</ScaleCrop>
  <LinksUpToDate>false</LinksUpToDate>
  <CharactersWithSpaces>9157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2019-05-20T06:17:00Z</dcterms:created>
  <dc:creator>charles</dc:creator>
  <cp:lastModifiedBy>charles</cp:lastModifiedBy>
  <dcterms:modified xsi:type="dcterms:W3CDTF">2019-05-29T00:34:16Z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